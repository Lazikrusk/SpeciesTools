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538D" w14:textId="20C3839B" w:rsidR="00595008" w:rsidRPr="003A199A" w:rsidRDefault="003A199A" w:rsidP="003A199A">
      <w:pPr>
        <w:pStyle w:val="Title"/>
        <w:rPr>
          <w:rFonts w:ascii="Times New Roman" w:hAnsi="Times New Roman" w:cs="Times New Roman"/>
          <w:szCs w:val="36"/>
        </w:rPr>
      </w:pPr>
      <w:r w:rsidRPr="003A199A">
        <w:rPr>
          <w:rFonts w:ascii="Times New Roman" w:hAnsi="Times New Roman" w:cs="Times New Roman"/>
          <w:szCs w:val="36"/>
        </w:rPr>
        <w:t>Species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245"/>
        <w:gridCol w:w="7105"/>
      </w:tblGrid>
      <w:tr w:rsidR="00595008" w:rsidRPr="003A199A" w14:paraId="731601E5" w14:textId="77777777" w:rsidTr="00F812D0">
        <w:tc>
          <w:tcPr>
            <w:tcW w:w="2245" w:type="dxa"/>
          </w:tcPr>
          <w:p w14:paraId="00190FEF" w14:textId="0D30C806" w:rsidR="003A199A" w:rsidRPr="003A199A" w:rsidRDefault="003A199A" w:rsidP="00F812D0">
            <w:pPr>
              <w:pStyle w:val="Heading1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eastAsiaTheme="minorHAnsi" w:hAnsi="Times New Roman" w:cs="Times New Roman"/>
                <w:sz w:val="28"/>
                <w:szCs w:val="28"/>
              </w:rPr>
              <w:t>What do your settlements look like?</w:t>
            </w:r>
          </w:p>
        </w:tc>
        <w:tc>
          <w:tcPr>
            <w:tcW w:w="7105" w:type="dxa"/>
          </w:tcPr>
          <w:p w14:paraId="5C84F0C8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15E84690" w14:textId="77777777" w:rsidTr="00F812D0">
        <w:tc>
          <w:tcPr>
            <w:tcW w:w="2245" w:type="dxa"/>
          </w:tcPr>
          <w:p w14:paraId="2E53A27B" w14:textId="5106DDA0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conflicts were problems of the past?</w:t>
            </w:r>
          </w:p>
        </w:tc>
        <w:tc>
          <w:tcPr>
            <w:tcW w:w="7105" w:type="dxa"/>
          </w:tcPr>
          <w:p w14:paraId="598D1EED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5446C7A0" w14:textId="77777777" w:rsidTr="00F812D0">
        <w:tc>
          <w:tcPr>
            <w:tcW w:w="2245" w:type="dxa"/>
          </w:tcPr>
          <w:p w14:paraId="0AE7BB56" w14:textId="7AFAEA2E" w:rsidR="00595008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effect the people to this day?</w:t>
            </w:r>
          </w:p>
          <w:p w14:paraId="770A8E7B" w14:textId="792D6EEB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B090662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3B8090DC" w14:textId="77777777" w:rsidTr="00F812D0">
        <w:tc>
          <w:tcPr>
            <w:tcW w:w="2245" w:type="dxa"/>
          </w:tcPr>
          <w:p w14:paraId="3A651FDD" w14:textId="0B0EA1E9" w:rsidR="00595008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How are children conceived?</w:t>
            </w:r>
          </w:p>
          <w:p w14:paraId="548439D9" w14:textId="04F023DD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FAC2E7E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68060BBE" w14:textId="77777777" w:rsidTr="00F812D0">
        <w:tc>
          <w:tcPr>
            <w:tcW w:w="2245" w:type="dxa"/>
          </w:tcPr>
          <w:p w14:paraId="4E420FC7" w14:textId="73395A47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Duration of pregnancy?</w:t>
            </w:r>
          </w:p>
          <w:p w14:paraId="5764268C" w14:textId="41563F04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3827C039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6B9601EE" w14:textId="77777777" w:rsidTr="00F812D0">
        <w:tc>
          <w:tcPr>
            <w:tcW w:w="2245" w:type="dxa"/>
          </w:tcPr>
          <w:p w14:paraId="4AFD6B56" w14:textId="6A56E824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Length of childhood?</w:t>
            </w:r>
          </w:p>
          <w:p w14:paraId="770BB0FC" w14:textId="054CB3BC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16919F39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37F078A1" w14:textId="77777777" w:rsidTr="00F812D0">
        <w:tc>
          <w:tcPr>
            <w:tcW w:w="2245" w:type="dxa"/>
          </w:tcPr>
          <w:p w14:paraId="74D4F873" w14:textId="5CA75E9E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is the species life span?</w:t>
            </w:r>
          </w:p>
          <w:p w14:paraId="294C50AF" w14:textId="5072EF3F" w:rsidR="00886B5E" w:rsidRPr="003A199A" w:rsidRDefault="00886B5E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FC01B9E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0558085A" w14:textId="77777777" w:rsidTr="003A199A">
        <w:trPr>
          <w:trHeight w:val="1475"/>
        </w:trPr>
        <w:tc>
          <w:tcPr>
            <w:tcW w:w="2245" w:type="dxa"/>
          </w:tcPr>
          <w:p w14:paraId="1F5098A0" w14:textId="02F4F066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BE752" w14:textId="0074878F" w:rsidR="003A199A" w:rsidRPr="003A199A" w:rsidRDefault="003A199A" w:rsidP="00F812D0">
            <w:pPr>
              <w:pStyle w:val="Heading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is required for making babies?</w:t>
            </w:r>
          </w:p>
        </w:tc>
        <w:tc>
          <w:tcPr>
            <w:tcW w:w="7105" w:type="dxa"/>
          </w:tcPr>
          <w:p w14:paraId="67E633A4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32A94924" w14:textId="77777777" w:rsidTr="003A199A">
        <w:trPr>
          <w:trHeight w:val="1475"/>
        </w:trPr>
        <w:tc>
          <w:tcPr>
            <w:tcW w:w="2245" w:type="dxa"/>
          </w:tcPr>
          <w:p w14:paraId="74F5F027" w14:textId="406D8259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makes an attractive partner?</w:t>
            </w:r>
          </w:p>
        </w:tc>
        <w:tc>
          <w:tcPr>
            <w:tcW w:w="7105" w:type="dxa"/>
          </w:tcPr>
          <w:p w14:paraId="1A0AFD6F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51D1F7CE" w14:textId="77777777" w:rsidTr="003A199A">
        <w:trPr>
          <w:trHeight w:val="1475"/>
        </w:trPr>
        <w:tc>
          <w:tcPr>
            <w:tcW w:w="2245" w:type="dxa"/>
          </w:tcPr>
          <w:p w14:paraId="2A86AE0F" w14:textId="1696F93A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they have formalized relationships?</w:t>
            </w:r>
          </w:p>
        </w:tc>
        <w:tc>
          <w:tcPr>
            <w:tcW w:w="7105" w:type="dxa"/>
          </w:tcPr>
          <w:p w14:paraId="0BD05177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3F71A248" w14:textId="77777777" w:rsidTr="003A199A">
        <w:trPr>
          <w:trHeight w:val="1475"/>
        </w:trPr>
        <w:tc>
          <w:tcPr>
            <w:tcW w:w="2245" w:type="dxa"/>
          </w:tcPr>
          <w:p w14:paraId="4BFCACEF" w14:textId="7987C1D8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long does it take to raise a child?</w:t>
            </w:r>
          </w:p>
        </w:tc>
        <w:tc>
          <w:tcPr>
            <w:tcW w:w="7105" w:type="dxa"/>
          </w:tcPr>
          <w:p w14:paraId="37833414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0DDBAAE" w14:textId="77777777" w:rsidTr="003A199A">
        <w:trPr>
          <w:trHeight w:val="1475"/>
        </w:trPr>
        <w:tc>
          <w:tcPr>
            <w:tcW w:w="2245" w:type="dxa"/>
          </w:tcPr>
          <w:p w14:paraId="4DB6BBEB" w14:textId="001479B8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 raises children?</w:t>
            </w:r>
          </w:p>
        </w:tc>
        <w:tc>
          <w:tcPr>
            <w:tcW w:w="7105" w:type="dxa"/>
          </w:tcPr>
          <w:p w14:paraId="765408AD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A73BF6C" w14:textId="77777777" w:rsidTr="003A199A">
        <w:trPr>
          <w:trHeight w:val="1475"/>
        </w:trPr>
        <w:tc>
          <w:tcPr>
            <w:tcW w:w="2245" w:type="dxa"/>
          </w:tcPr>
          <w:p w14:paraId="27902413" w14:textId="1730300A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does inheritance work?</w:t>
            </w:r>
          </w:p>
        </w:tc>
        <w:tc>
          <w:tcPr>
            <w:tcW w:w="7105" w:type="dxa"/>
          </w:tcPr>
          <w:p w14:paraId="5FC4C2D8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006A8A4" w14:textId="77777777" w:rsidTr="003A199A">
        <w:trPr>
          <w:trHeight w:val="1475"/>
        </w:trPr>
        <w:tc>
          <w:tcPr>
            <w:tcW w:w="2245" w:type="dxa"/>
          </w:tcPr>
          <w:p w14:paraId="2A0542A1" w14:textId="0F10342C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“What do we owe to each other?” honor-moral code</w:t>
            </w:r>
          </w:p>
        </w:tc>
        <w:tc>
          <w:tcPr>
            <w:tcW w:w="7105" w:type="dxa"/>
          </w:tcPr>
          <w:p w14:paraId="26D9E3D8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45CCA351" w14:textId="77777777" w:rsidTr="003A199A">
        <w:trPr>
          <w:trHeight w:val="1475"/>
        </w:trPr>
        <w:tc>
          <w:tcPr>
            <w:tcW w:w="2245" w:type="dxa"/>
          </w:tcPr>
          <w:p w14:paraId="224FD2DA" w14:textId="7016AA57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“To whom do you owe allegiance?”</w:t>
            </w:r>
          </w:p>
        </w:tc>
        <w:tc>
          <w:tcPr>
            <w:tcW w:w="7105" w:type="dxa"/>
          </w:tcPr>
          <w:p w14:paraId="6B58B961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</w:tbl>
    <w:p w14:paraId="5B772842" w14:textId="77777777" w:rsidR="003A199A" w:rsidRDefault="003A199A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3947"/>
        <w:gridCol w:w="5403"/>
      </w:tblGrid>
      <w:tr w:rsidR="00D64FD9" w:rsidRPr="003A199A" w14:paraId="6A4100D1" w14:textId="77777777" w:rsidTr="00181C6A">
        <w:trPr>
          <w:trHeight w:val="1475"/>
        </w:trPr>
        <w:tc>
          <w:tcPr>
            <w:tcW w:w="3947" w:type="dxa"/>
          </w:tcPr>
          <w:p w14:paraId="4248A418" w14:textId="504D9E99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jobs, names, or dialects are prestigious?</w:t>
            </w:r>
          </w:p>
        </w:tc>
        <w:tc>
          <w:tcPr>
            <w:tcW w:w="5403" w:type="dxa"/>
          </w:tcPr>
          <w:p w14:paraId="77CC0DF9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462E5DE" w14:textId="77777777" w:rsidTr="00181C6A">
        <w:trPr>
          <w:trHeight w:val="1475"/>
        </w:trPr>
        <w:tc>
          <w:tcPr>
            <w:tcW w:w="3947" w:type="dxa"/>
          </w:tcPr>
          <w:p w14:paraId="5AC93967" w14:textId="4024C57F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ties and dues are implicit in each social rank?</w:t>
            </w:r>
          </w:p>
        </w:tc>
        <w:tc>
          <w:tcPr>
            <w:tcW w:w="5403" w:type="dxa"/>
          </w:tcPr>
          <w:p w14:paraId="74ABF856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FEF6453" w14:textId="77777777" w:rsidTr="00181C6A">
        <w:trPr>
          <w:trHeight w:val="1475"/>
        </w:trPr>
        <w:tc>
          <w:tcPr>
            <w:tcW w:w="3947" w:type="dxa"/>
          </w:tcPr>
          <w:p w14:paraId="61193B68" w14:textId="6D8AE6A0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healthy or well-cared for are they?</w:t>
            </w:r>
          </w:p>
        </w:tc>
        <w:tc>
          <w:tcPr>
            <w:tcW w:w="5403" w:type="dxa"/>
          </w:tcPr>
          <w:p w14:paraId="2008E2BE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1124CE0" w14:textId="77777777" w:rsidTr="00181C6A">
        <w:trPr>
          <w:trHeight w:val="1475"/>
        </w:trPr>
        <w:tc>
          <w:tcPr>
            <w:tcW w:w="3947" w:type="dxa"/>
          </w:tcPr>
          <w:p w14:paraId="6DE87AB3" w14:textId="5FBBD568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roles are there in society as a whole?</w:t>
            </w:r>
          </w:p>
        </w:tc>
        <w:tc>
          <w:tcPr>
            <w:tcW w:w="5403" w:type="dxa"/>
          </w:tcPr>
          <w:p w14:paraId="0AB807D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187F86D" w14:textId="77777777" w:rsidTr="00181C6A">
        <w:trPr>
          <w:trHeight w:val="1475"/>
        </w:trPr>
        <w:tc>
          <w:tcPr>
            <w:tcW w:w="3947" w:type="dxa"/>
          </w:tcPr>
          <w:p w14:paraId="461C11EE" w14:textId="2EA43D0A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ways have they overridden natural selection?</w:t>
            </w:r>
          </w:p>
        </w:tc>
        <w:tc>
          <w:tcPr>
            <w:tcW w:w="5403" w:type="dxa"/>
          </w:tcPr>
          <w:p w14:paraId="3DE8A829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A1C66B2" w14:textId="77777777" w:rsidTr="00181C6A">
        <w:trPr>
          <w:trHeight w:val="1475"/>
        </w:trPr>
        <w:tc>
          <w:tcPr>
            <w:tcW w:w="3947" w:type="dxa"/>
          </w:tcPr>
          <w:p w14:paraId="785224AB" w14:textId="424B9251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makes outliers in their society’s stigma?</w:t>
            </w:r>
          </w:p>
        </w:tc>
        <w:tc>
          <w:tcPr>
            <w:tcW w:w="5403" w:type="dxa"/>
          </w:tcPr>
          <w:p w14:paraId="0255A15F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7CD02BCE" w14:textId="77777777" w:rsidTr="00181C6A">
        <w:trPr>
          <w:trHeight w:val="1475"/>
        </w:trPr>
        <w:tc>
          <w:tcPr>
            <w:tcW w:w="3947" w:type="dxa"/>
          </w:tcPr>
          <w:p w14:paraId="1E9C8273" w14:textId="12C5B180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constructed pressures cause cultural development?</w:t>
            </w:r>
          </w:p>
        </w:tc>
        <w:tc>
          <w:tcPr>
            <w:tcW w:w="5403" w:type="dxa"/>
          </w:tcPr>
          <w:p w14:paraId="754540B4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1AF4C006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65C3" w14:textId="16F8D21B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what ways do they medicate? (zoo pharmacognosy)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C148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6F0925F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69FE" w14:textId="5908897B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primary industries?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F783" w14:textId="15EC03C9" w:rsidR="003A199A" w:rsidRPr="003A199A" w:rsidRDefault="00F05220" w:rsidP="007F5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(selected examples: teachers, writers, accountants for the state, architects/builders, doctors, farmer, musicians/artists/dancers, tailors, miners, carpentry/brick, storyteller, hunter/butcher, soothsayer/occult/fortuneteller, </w:t>
            </w:r>
            <w:r w:rsidR="00B96D82">
              <w:rPr>
                <w:rFonts w:ascii="Times New Roman" w:hAnsi="Times New Roman" w:cs="Times New Roman"/>
              </w:rPr>
              <w:t xml:space="preserve">massage/masseur, spies, apprenticeships, </w:t>
            </w:r>
            <w:proofErr w:type="spellStart"/>
            <w:r w:rsidR="00B96D82">
              <w:rPr>
                <w:rFonts w:ascii="Times New Roman" w:hAnsi="Times New Roman" w:cs="Times New Roman"/>
              </w:rPr>
              <w:t>debtcollector</w:t>
            </w:r>
            <w:proofErr w:type="spellEnd"/>
            <w:r w:rsidR="00B96D82">
              <w:rPr>
                <w:rFonts w:ascii="Times New Roman" w:hAnsi="Times New Roman" w:cs="Times New Roman"/>
              </w:rPr>
              <w:t>, lamplighter/</w:t>
            </w:r>
            <w:proofErr w:type="spellStart"/>
            <w:proofErr w:type="gramStart"/>
            <w:r w:rsidR="00B96D82">
              <w:rPr>
                <w:rFonts w:ascii="Times New Roman" w:hAnsi="Times New Roman" w:cs="Times New Roman"/>
              </w:rPr>
              <w:t>knockerupper,mudlarks</w:t>
            </w:r>
            <w:proofErr w:type="spellEnd"/>
            <w:proofErr w:type="gramEnd"/>
            <w:r w:rsidR="00B96D82">
              <w:rPr>
                <w:rFonts w:ascii="Times New Roman" w:hAnsi="Times New Roman" w:cs="Times New Roman"/>
              </w:rPr>
              <w:t>,</w:t>
            </w:r>
          </w:p>
        </w:tc>
      </w:tr>
      <w:tr w:rsidR="00D64FD9" w:rsidRPr="003A199A" w14:paraId="62FC0EE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8816" w14:textId="143822E6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something they want?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F72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368545BF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BF1A" w14:textId="2AD46652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something they fear?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1D5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4A64D9A4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8129" w14:textId="507A7084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they willing to do to get what they want?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D464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2F1E505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001" w14:textId="77777777" w:rsidR="00D64FD9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luxuries? Conspicuous consumption</w:t>
            </w:r>
          </w:p>
          <w:p w14:paraId="19FE5633" w14:textId="5F70E6FB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jewelry,transportation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,horses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B267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D64FD9" w14:paraId="1FB5055E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D539" w14:textId="53D51B56" w:rsidR="003A199A" w:rsidRPr="00D64FD9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How did the world come to be for them?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AE79" w14:textId="77777777" w:rsidR="003A199A" w:rsidRPr="00D64FD9" w:rsidRDefault="003A199A" w:rsidP="007F5AF6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64FD9" w:rsidRPr="003A199A" w14:paraId="7AFCCC57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9D78" w14:textId="34F3EC97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should we act towards one another?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F8E2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0EB495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286E" w14:textId="7C9E1696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happens when we die?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E37F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509CE1B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7B85" w14:textId="499D1686" w:rsidR="003A199A" w:rsidRPr="003A199A" w:rsidRDefault="00724B0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Behavior: What stimulus causes it? What does the animal’s body do in response to that stimulus? 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03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410AF86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4AF" w14:textId="2F9410B5" w:rsidR="00724B0A" w:rsidRPr="003A199A" w:rsidRDefault="00724B0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of this evolution helps the being reproduce? What is the evolutionary history of this behavior?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4D00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FA94762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72FC" w14:textId="520A04FE" w:rsidR="003A199A" w:rsidRPr="003A199A" w:rsidRDefault="000374A7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primal concern do they have if agriculture is not an option? Where does sustenance come from?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0DE8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E7F5CB4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6D17" w14:textId="747ABDD6" w:rsidR="003A199A" w:rsidRPr="003A199A" w:rsidRDefault="000374A7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(Where? City): Defensible? Position for Trade Network? Away from Major Powers?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FA2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1D876A0B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1C63" w14:textId="009E4583" w:rsidR="003A199A" w:rsidRPr="003A199A" w:rsidRDefault="00CF33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 resources would propel your civilization through an industrial era? Where would the resources be found?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E83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</w:tbl>
    <w:p w14:paraId="1D451C25" w14:textId="6CA7A46F" w:rsidR="00595008" w:rsidRPr="003A199A" w:rsidRDefault="00595008" w:rsidP="003A199A">
      <w:pPr>
        <w:rPr>
          <w:rFonts w:ascii="Times New Roman" w:hAnsi="Times New Roman" w:cs="Times New Roman"/>
        </w:rPr>
      </w:pPr>
    </w:p>
    <w:sectPr w:rsidR="00595008" w:rsidRPr="003A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6ABC" w14:textId="77777777" w:rsidR="008D7692" w:rsidRDefault="008D7692" w:rsidP="00E32EEA">
      <w:pPr>
        <w:spacing w:after="0" w:line="240" w:lineRule="auto"/>
      </w:pPr>
      <w:r>
        <w:separator/>
      </w:r>
    </w:p>
  </w:endnote>
  <w:endnote w:type="continuationSeparator" w:id="0">
    <w:p w14:paraId="043011CC" w14:textId="77777777" w:rsidR="008D7692" w:rsidRDefault="008D769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79D44" w14:textId="77777777" w:rsidR="008D7692" w:rsidRDefault="008D7692" w:rsidP="00E32EEA">
      <w:pPr>
        <w:spacing w:after="0" w:line="240" w:lineRule="auto"/>
      </w:pPr>
      <w:r>
        <w:separator/>
      </w:r>
    </w:p>
  </w:footnote>
  <w:footnote w:type="continuationSeparator" w:id="0">
    <w:p w14:paraId="6AC79131" w14:textId="77777777" w:rsidR="008D7692" w:rsidRDefault="008D7692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9A"/>
    <w:rsid w:val="00002828"/>
    <w:rsid w:val="000213FB"/>
    <w:rsid w:val="0002224B"/>
    <w:rsid w:val="000374A7"/>
    <w:rsid w:val="00131A00"/>
    <w:rsid w:val="001719E8"/>
    <w:rsid w:val="00181C6A"/>
    <w:rsid w:val="00291026"/>
    <w:rsid w:val="003709B3"/>
    <w:rsid w:val="00397814"/>
    <w:rsid w:val="003A199A"/>
    <w:rsid w:val="003C06EB"/>
    <w:rsid w:val="00595008"/>
    <w:rsid w:val="00621ABC"/>
    <w:rsid w:val="006C3412"/>
    <w:rsid w:val="00724B0A"/>
    <w:rsid w:val="00757863"/>
    <w:rsid w:val="00777693"/>
    <w:rsid w:val="007C518F"/>
    <w:rsid w:val="00846283"/>
    <w:rsid w:val="00886B5E"/>
    <w:rsid w:val="008B1194"/>
    <w:rsid w:val="008D1197"/>
    <w:rsid w:val="008D7692"/>
    <w:rsid w:val="00912F48"/>
    <w:rsid w:val="009F6BA9"/>
    <w:rsid w:val="00A15C29"/>
    <w:rsid w:val="00A66E7A"/>
    <w:rsid w:val="00B77A95"/>
    <w:rsid w:val="00B96D82"/>
    <w:rsid w:val="00CF3320"/>
    <w:rsid w:val="00D64FD9"/>
    <w:rsid w:val="00DB2CF4"/>
    <w:rsid w:val="00E32EEA"/>
    <w:rsid w:val="00F05220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6FA08"/>
  <w15:chartTrackingRefBased/>
  <w15:docId w15:val="{834661F2-853D-4F1D-A4BA-BD2C4269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d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683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Darnall</dc:creator>
  <cp:keywords/>
  <dc:description/>
  <cp:lastModifiedBy>Kyle Darnall</cp:lastModifiedBy>
  <cp:revision>5</cp:revision>
  <dcterms:created xsi:type="dcterms:W3CDTF">2020-12-15T00:18:00Z</dcterms:created>
  <dcterms:modified xsi:type="dcterms:W3CDTF">2024-09-19T19:35:00Z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