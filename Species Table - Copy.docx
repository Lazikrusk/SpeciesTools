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3538D" w14:textId="20C3839B" w:rsidR="00595008" w:rsidRPr="003A199A" w:rsidRDefault="003A199A" w:rsidP="003A199A">
      <w:pPr>
        <w:pStyle w:val="Title"/>
        <w:rPr>
          <w:rFonts w:ascii="Times New Roman" w:hAnsi="Times New Roman" w:cs="Times New Roman"/>
          <w:szCs w:val="36"/>
        </w:rPr>
      </w:pPr>
      <w:r w:rsidRPr="003A199A">
        <w:rPr>
          <w:rFonts w:ascii="Times New Roman" w:hAnsi="Times New Roman" w:cs="Times New Roman"/>
          <w:szCs w:val="36"/>
        </w:rPr>
        <w:t>Species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2245"/>
        <w:gridCol w:w="7105"/>
      </w:tblGrid>
      <w:tr w:rsidR="00595008" w:rsidRPr="003A199A" w14:paraId="731601E5" w14:textId="77777777" w:rsidTr="00F812D0">
        <w:tc>
          <w:tcPr>
            <w:tcW w:w="2245" w:type="dxa"/>
          </w:tcPr>
          <w:p w14:paraId="00190FEF" w14:textId="0D30C806" w:rsidR="003A199A" w:rsidRPr="003A199A" w:rsidRDefault="003A199A" w:rsidP="00F812D0">
            <w:pPr>
              <w:pStyle w:val="Heading1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3A199A">
              <w:rPr>
                <w:rFonts w:ascii="Times New Roman" w:eastAsiaTheme="minorHAnsi" w:hAnsi="Times New Roman" w:cs="Times New Roman"/>
                <w:sz w:val="28"/>
                <w:szCs w:val="28"/>
              </w:rPr>
              <w:t>What do your settlements look like?</w:t>
            </w:r>
          </w:p>
        </w:tc>
        <w:tc>
          <w:tcPr>
            <w:tcW w:w="7105" w:type="dxa"/>
          </w:tcPr>
          <w:p w14:paraId="5C84F0C8" w14:textId="77777777" w:rsidR="00595008" w:rsidRPr="003A199A" w:rsidRDefault="00595008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595008" w:rsidRPr="003A199A" w14:paraId="15E84690" w14:textId="77777777" w:rsidTr="00F812D0">
        <w:tc>
          <w:tcPr>
            <w:tcW w:w="2245" w:type="dxa"/>
          </w:tcPr>
          <w:p w14:paraId="2E53A27B" w14:textId="5106DDA0" w:rsidR="006C3412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3A199A">
              <w:rPr>
                <w:rFonts w:ascii="Times New Roman" w:hAnsi="Times New Roman" w:cs="Times New Roman"/>
                <w:sz w:val="28"/>
                <w:szCs w:val="28"/>
              </w:rPr>
              <w:t>What conflicts were problems of the past?</w:t>
            </w:r>
          </w:p>
        </w:tc>
        <w:tc>
          <w:tcPr>
            <w:tcW w:w="7105" w:type="dxa"/>
          </w:tcPr>
          <w:p w14:paraId="598D1EED" w14:textId="77777777" w:rsidR="00595008" w:rsidRPr="003A199A" w:rsidRDefault="00595008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595008" w:rsidRPr="003A199A" w14:paraId="5446C7A0" w14:textId="77777777" w:rsidTr="00F812D0">
        <w:tc>
          <w:tcPr>
            <w:tcW w:w="2245" w:type="dxa"/>
          </w:tcPr>
          <w:p w14:paraId="0AE7BB56" w14:textId="7AFAEA2E" w:rsidR="00595008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3A199A">
              <w:rPr>
                <w:rFonts w:ascii="Times New Roman" w:hAnsi="Times New Roman" w:cs="Times New Roman"/>
                <w:sz w:val="28"/>
                <w:szCs w:val="28"/>
              </w:rPr>
              <w:t>What effect the people to this day?</w:t>
            </w:r>
          </w:p>
          <w:p w14:paraId="770A8E7B" w14:textId="792D6EEB" w:rsidR="00757863" w:rsidRPr="003A199A" w:rsidRDefault="00757863" w:rsidP="00F812D0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5" w:type="dxa"/>
          </w:tcPr>
          <w:p w14:paraId="6B090662" w14:textId="77777777" w:rsidR="00595008" w:rsidRPr="003A199A" w:rsidRDefault="00595008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595008" w:rsidRPr="003A199A" w14:paraId="3B8090DC" w14:textId="77777777" w:rsidTr="00F812D0">
        <w:tc>
          <w:tcPr>
            <w:tcW w:w="2245" w:type="dxa"/>
          </w:tcPr>
          <w:p w14:paraId="3A651FDD" w14:textId="0B0EA1E9" w:rsidR="00595008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3A199A">
              <w:rPr>
                <w:rFonts w:ascii="Times New Roman" w:hAnsi="Times New Roman" w:cs="Times New Roman"/>
                <w:sz w:val="28"/>
                <w:szCs w:val="28"/>
              </w:rPr>
              <w:t>How are children conceived?</w:t>
            </w:r>
          </w:p>
          <w:p w14:paraId="548439D9" w14:textId="04F023DD" w:rsidR="00757863" w:rsidRPr="003A199A" w:rsidRDefault="00757863" w:rsidP="00F812D0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5" w:type="dxa"/>
          </w:tcPr>
          <w:p w14:paraId="6FAC2E7E" w14:textId="77777777" w:rsidR="00595008" w:rsidRPr="003A199A" w:rsidRDefault="00595008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6C3412" w:rsidRPr="003A199A" w14:paraId="68060BBE" w14:textId="77777777" w:rsidTr="00F812D0">
        <w:tc>
          <w:tcPr>
            <w:tcW w:w="2245" w:type="dxa"/>
          </w:tcPr>
          <w:p w14:paraId="4E420FC7" w14:textId="73395A47" w:rsidR="006C3412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3A199A">
              <w:rPr>
                <w:rFonts w:ascii="Times New Roman" w:hAnsi="Times New Roman" w:cs="Times New Roman"/>
                <w:sz w:val="28"/>
                <w:szCs w:val="28"/>
              </w:rPr>
              <w:t>Duration of pregnancy?</w:t>
            </w:r>
          </w:p>
          <w:p w14:paraId="5764268C" w14:textId="41563F04" w:rsidR="00757863" w:rsidRPr="003A199A" w:rsidRDefault="00757863" w:rsidP="00F812D0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5" w:type="dxa"/>
          </w:tcPr>
          <w:p w14:paraId="3827C039" w14:textId="77777777" w:rsidR="006C3412" w:rsidRPr="003A199A" w:rsidRDefault="006C3412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6C3412" w:rsidRPr="003A199A" w14:paraId="6B9601EE" w14:textId="77777777" w:rsidTr="00F812D0">
        <w:tc>
          <w:tcPr>
            <w:tcW w:w="2245" w:type="dxa"/>
          </w:tcPr>
          <w:p w14:paraId="4AFD6B56" w14:textId="6A56E824" w:rsidR="006C3412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3A199A">
              <w:rPr>
                <w:rFonts w:ascii="Times New Roman" w:hAnsi="Times New Roman" w:cs="Times New Roman"/>
                <w:sz w:val="28"/>
                <w:szCs w:val="28"/>
              </w:rPr>
              <w:t>Length of childhood?</w:t>
            </w:r>
          </w:p>
          <w:p w14:paraId="770BB0FC" w14:textId="054CB3BC" w:rsidR="00757863" w:rsidRPr="003A199A" w:rsidRDefault="00757863" w:rsidP="00F812D0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5" w:type="dxa"/>
          </w:tcPr>
          <w:p w14:paraId="16919F39" w14:textId="77777777" w:rsidR="006C3412" w:rsidRPr="003A199A" w:rsidRDefault="006C3412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6C3412" w:rsidRPr="003A199A" w14:paraId="37F078A1" w14:textId="77777777" w:rsidTr="00F812D0">
        <w:tc>
          <w:tcPr>
            <w:tcW w:w="2245" w:type="dxa"/>
          </w:tcPr>
          <w:p w14:paraId="74D4F873" w14:textId="5CA75E9E" w:rsidR="006C3412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 w:rsidRPr="003A199A">
              <w:rPr>
                <w:rFonts w:ascii="Times New Roman" w:hAnsi="Times New Roman" w:cs="Times New Roman"/>
                <w:sz w:val="28"/>
                <w:szCs w:val="28"/>
              </w:rPr>
              <w:t>What is the species life span?</w:t>
            </w:r>
          </w:p>
          <w:p w14:paraId="294C50AF" w14:textId="5072EF3F" w:rsidR="00886B5E" w:rsidRPr="003A199A" w:rsidRDefault="00886B5E" w:rsidP="00F812D0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5" w:type="dxa"/>
          </w:tcPr>
          <w:p w14:paraId="6FC01B9E" w14:textId="77777777" w:rsidR="006C3412" w:rsidRPr="003A199A" w:rsidRDefault="006C3412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0558085A" w14:textId="77777777" w:rsidTr="003A199A">
        <w:trPr>
          <w:trHeight w:val="1475"/>
        </w:trPr>
        <w:tc>
          <w:tcPr>
            <w:tcW w:w="2245" w:type="dxa"/>
          </w:tcPr>
          <w:p w14:paraId="1F5098A0" w14:textId="02F4F066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BE752" w14:textId="0074878F" w:rsidR="003A199A" w:rsidRPr="003A199A" w:rsidRDefault="003A199A" w:rsidP="00F812D0">
            <w:pPr>
              <w:pStyle w:val="Heading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9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What is required for making babies?</w:t>
            </w:r>
          </w:p>
        </w:tc>
        <w:tc>
          <w:tcPr>
            <w:tcW w:w="7105" w:type="dxa"/>
          </w:tcPr>
          <w:p w14:paraId="67E633A4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32A94924" w14:textId="77777777" w:rsidTr="003A199A">
        <w:trPr>
          <w:trHeight w:val="1475"/>
        </w:trPr>
        <w:tc>
          <w:tcPr>
            <w:tcW w:w="2245" w:type="dxa"/>
          </w:tcPr>
          <w:p w14:paraId="74F5F027" w14:textId="406D8259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What makes an attractive partner?</w:t>
            </w:r>
          </w:p>
        </w:tc>
        <w:tc>
          <w:tcPr>
            <w:tcW w:w="7105" w:type="dxa"/>
          </w:tcPr>
          <w:p w14:paraId="1A0AFD6F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51D1F7CE" w14:textId="77777777" w:rsidTr="003A199A">
        <w:trPr>
          <w:trHeight w:val="1475"/>
        </w:trPr>
        <w:tc>
          <w:tcPr>
            <w:tcW w:w="2245" w:type="dxa"/>
          </w:tcPr>
          <w:p w14:paraId="2A86AE0F" w14:textId="1696F93A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Does they have formalized relationships?</w:t>
            </w:r>
          </w:p>
        </w:tc>
        <w:tc>
          <w:tcPr>
            <w:tcW w:w="7105" w:type="dxa"/>
          </w:tcPr>
          <w:p w14:paraId="0BD05177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3F71A248" w14:textId="77777777" w:rsidTr="003A199A">
        <w:trPr>
          <w:trHeight w:val="1475"/>
        </w:trPr>
        <w:tc>
          <w:tcPr>
            <w:tcW w:w="2245" w:type="dxa"/>
          </w:tcPr>
          <w:p w14:paraId="4BFCACEF" w14:textId="7987C1D8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long does it take to raise a child?</w:t>
            </w:r>
          </w:p>
        </w:tc>
        <w:tc>
          <w:tcPr>
            <w:tcW w:w="7105" w:type="dxa"/>
          </w:tcPr>
          <w:p w14:paraId="37833414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10DDBAAE" w14:textId="77777777" w:rsidTr="003A199A">
        <w:trPr>
          <w:trHeight w:val="1475"/>
        </w:trPr>
        <w:tc>
          <w:tcPr>
            <w:tcW w:w="2245" w:type="dxa"/>
          </w:tcPr>
          <w:p w14:paraId="4DB6BBEB" w14:textId="001479B8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Who raises children?</w:t>
            </w:r>
          </w:p>
        </w:tc>
        <w:tc>
          <w:tcPr>
            <w:tcW w:w="7105" w:type="dxa"/>
          </w:tcPr>
          <w:p w14:paraId="765408AD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1A73BF6C" w14:textId="77777777" w:rsidTr="003A199A">
        <w:trPr>
          <w:trHeight w:val="1475"/>
        </w:trPr>
        <w:tc>
          <w:tcPr>
            <w:tcW w:w="2245" w:type="dxa"/>
          </w:tcPr>
          <w:p w14:paraId="27902413" w14:textId="1730300A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does inheritance work?</w:t>
            </w:r>
          </w:p>
        </w:tc>
        <w:tc>
          <w:tcPr>
            <w:tcW w:w="7105" w:type="dxa"/>
          </w:tcPr>
          <w:p w14:paraId="5FC4C2D8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1006A8A4" w14:textId="77777777" w:rsidTr="003A199A">
        <w:trPr>
          <w:trHeight w:val="1475"/>
        </w:trPr>
        <w:tc>
          <w:tcPr>
            <w:tcW w:w="2245" w:type="dxa"/>
          </w:tcPr>
          <w:p w14:paraId="2A0542A1" w14:textId="0F10342C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“What do we owe to each other?” honor-moral code</w:t>
            </w:r>
          </w:p>
        </w:tc>
        <w:tc>
          <w:tcPr>
            <w:tcW w:w="7105" w:type="dxa"/>
          </w:tcPr>
          <w:p w14:paraId="26D9E3D8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  <w:tr w:rsidR="003A199A" w:rsidRPr="003A199A" w14:paraId="45CCA351" w14:textId="77777777" w:rsidTr="003A199A">
        <w:trPr>
          <w:trHeight w:val="1475"/>
        </w:trPr>
        <w:tc>
          <w:tcPr>
            <w:tcW w:w="2245" w:type="dxa"/>
          </w:tcPr>
          <w:p w14:paraId="224FD2DA" w14:textId="7016AA57" w:rsidR="003A199A" w:rsidRPr="003A199A" w:rsidRDefault="003A199A" w:rsidP="00F812D0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“To whom do you owe allegiance?”</w:t>
            </w:r>
          </w:p>
        </w:tc>
        <w:tc>
          <w:tcPr>
            <w:tcW w:w="7105" w:type="dxa"/>
          </w:tcPr>
          <w:p w14:paraId="6B58B961" w14:textId="77777777" w:rsidR="003A199A" w:rsidRPr="003A199A" w:rsidRDefault="003A199A" w:rsidP="00F812D0">
            <w:pPr>
              <w:rPr>
                <w:rFonts w:ascii="Times New Roman" w:hAnsi="Times New Roman" w:cs="Times New Roman"/>
              </w:rPr>
            </w:pPr>
          </w:p>
        </w:tc>
      </w:tr>
    </w:tbl>
    <w:p w14:paraId="5B772842" w14:textId="77777777" w:rsidR="003A199A" w:rsidRDefault="003A199A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3947"/>
        <w:gridCol w:w="5403"/>
      </w:tblGrid>
      <w:tr w:rsidR="00D64FD9" w:rsidRPr="003A199A" w14:paraId="6A4100D1" w14:textId="77777777" w:rsidTr="00181C6A">
        <w:trPr>
          <w:trHeight w:val="1475"/>
        </w:trPr>
        <w:tc>
          <w:tcPr>
            <w:tcW w:w="3947" w:type="dxa"/>
          </w:tcPr>
          <w:p w14:paraId="4248A418" w14:textId="504D9E99" w:rsidR="003A199A" w:rsidRPr="003A199A" w:rsidRDefault="003A199A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What jobs, names, or dialects are prestigious?</w:t>
            </w:r>
          </w:p>
        </w:tc>
        <w:tc>
          <w:tcPr>
            <w:tcW w:w="5403" w:type="dxa"/>
          </w:tcPr>
          <w:p w14:paraId="77CC0DF9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0462E5DE" w14:textId="77777777" w:rsidTr="00181C6A">
        <w:trPr>
          <w:trHeight w:val="1475"/>
        </w:trPr>
        <w:tc>
          <w:tcPr>
            <w:tcW w:w="3947" w:type="dxa"/>
          </w:tcPr>
          <w:p w14:paraId="5AC93967" w14:textId="4024C57F" w:rsidR="003A199A" w:rsidRPr="003A199A" w:rsidRDefault="003A199A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ties and dues are implicit in each social rank?</w:t>
            </w:r>
          </w:p>
        </w:tc>
        <w:tc>
          <w:tcPr>
            <w:tcW w:w="5403" w:type="dxa"/>
          </w:tcPr>
          <w:p w14:paraId="74ABF856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0FEF6453" w14:textId="77777777" w:rsidTr="00181C6A">
        <w:trPr>
          <w:trHeight w:val="1475"/>
        </w:trPr>
        <w:tc>
          <w:tcPr>
            <w:tcW w:w="3947" w:type="dxa"/>
          </w:tcPr>
          <w:p w14:paraId="61193B68" w14:textId="6D8AE6A0" w:rsidR="003A199A" w:rsidRPr="003A199A" w:rsidRDefault="003A199A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healthy or well-cared for are they?</w:t>
            </w:r>
          </w:p>
        </w:tc>
        <w:tc>
          <w:tcPr>
            <w:tcW w:w="5403" w:type="dxa"/>
          </w:tcPr>
          <w:p w14:paraId="2008E2BE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51124CE0" w14:textId="77777777" w:rsidTr="00181C6A">
        <w:trPr>
          <w:trHeight w:val="1475"/>
        </w:trPr>
        <w:tc>
          <w:tcPr>
            <w:tcW w:w="3947" w:type="dxa"/>
          </w:tcPr>
          <w:p w14:paraId="6DE87AB3" w14:textId="5FBBD568" w:rsidR="003A199A" w:rsidRPr="003A199A" w:rsidRDefault="003A199A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roles are there in society as a whole?</w:t>
            </w:r>
          </w:p>
        </w:tc>
        <w:tc>
          <w:tcPr>
            <w:tcW w:w="5403" w:type="dxa"/>
          </w:tcPr>
          <w:p w14:paraId="0AB807DD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2187F86D" w14:textId="77777777" w:rsidTr="00181C6A">
        <w:trPr>
          <w:trHeight w:val="1475"/>
        </w:trPr>
        <w:tc>
          <w:tcPr>
            <w:tcW w:w="3947" w:type="dxa"/>
          </w:tcPr>
          <w:p w14:paraId="461C11EE" w14:textId="2EA43D0A" w:rsidR="003A199A" w:rsidRPr="003A199A" w:rsidRDefault="00F05220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ways have they overridden natural selection?</w:t>
            </w:r>
          </w:p>
        </w:tc>
        <w:tc>
          <w:tcPr>
            <w:tcW w:w="5403" w:type="dxa"/>
          </w:tcPr>
          <w:p w14:paraId="3DE8A829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2A1C66B2" w14:textId="77777777" w:rsidTr="00181C6A">
        <w:trPr>
          <w:trHeight w:val="1475"/>
        </w:trPr>
        <w:tc>
          <w:tcPr>
            <w:tcW w:w="3947" w:type="dxa"/>
          </w:tcPr>
          <w:p w14:paraId="785224AB" w14:textId="424B9251" w:rsidR="003A199A" w:rsidRPr="003A199A" w:rsidRDefault="00F05220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makes outliers in their society’s stigma?</w:t>
            </w:r>
          </w:p>
        </w:tc>
        <w:tc>
          <w:tcPr>
            <w:tcW w:w="5403" w:type="dxa"/>
          </w:tcPr>
          <w:p w14:paraId="0255A15F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7CD02BCE" w14:textId="77777777" w:rsidTr="00181C6A">
        <w:trPr>
          <w:trHeight w:val="1475"/>
        </w:trPr>
        <w:tc>
          <w:tcPr>
            <w:tcW w:w="3947" w:type="dxa"/>
          </w:tcPr>
          <w:p w14:paraId="1E9C8273" w14:textId="12C5B180" w:rsidR="003A199A" w:rsidRPr="003A199A" w:rsidRDefault="00F05220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constructed pressures cause cultural development?</w:t>
            </w:r>
          </w:p>
        </w:tc>
        <w:tc>
          <w:tcPr>
            <w:tcW w:w="5403" w:type="dxa"/>
          </w:tcPr>
          <w:p w14:paraId="754540B4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1AF4C006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65C3" w14:textId="16F8D21B" w:rsidR="003A199A" w:rsidRPr="003A199A" w:rsidRDefault="00F05220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 what ways do they medicate? (zoo pharmacognosy)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C148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6F0925F1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69FE" w14:textId="5908897B" w:rsidR="003A199A" w:rsidRPr="003A199A" w:rsidRDefault="00F05220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are the primary industries?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F783" w14:textId="15EC03C9" w:rsidR="003A199A" w:rsidRPr="003A199A" w:rsidRDefault="00F05220" w:rsidP="007F5A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(selected examples: teachers, writers, accountants for the state, architects/builders, doctors, farmer, musicians/artists/dancers, tailors, miners, carpentry/brick, storyteller, hunter/butcher, soothsayer/occult/fortuneteller, </w:t>
            </w:r>
            <w:r w:rsidR="00B96D82">
              <w:rPr>
                <w:rFonts w:ascii="Times New Roman" w:hAnsi="Times New Roman" w:cs="Times New Roman"/>
              </w:rPr>
              <w:t xml:space="preserve">massage/masseur, spies, apprenticeships, </w:t>
            </w:r>
            <w:proofErr w:type="spellStart"/>
            <w:r w:rsidR="00B96D82">
              <w:rPr>
                <w:rFonts w:ascii="Times New Roman" w:hAnsi="Times New Roman" w:cs="Times New Roman"/>
              </w:rPr>
              <w:t>debtcollector</w:t>
            </w:r>
            <w:proofErr w:type="spellEnd"/>
            <w:r w:rsidR="00B96D82">
              <w:rPr>
                <w:rFonts w:ascii="Times New Roman" w:hAnsi="Times New Roman" w:cs="Times New Roman"/>
              </w:rPr>
              <w:t>, lamplighter/</w:t>
            </w:r>
            <w:proofErr w:type="spellStart"/>
            <w:proofErr w:type="gramStart"/>
            <w:r w:rsidR="00B96D82">
              <w:rPr>
                <w:rFonts w:ascii="Times New Roman" w:hAnsi="Times New Roman" w:cs="Times New Roman"/>
              </w:rPr>
              <w:t>knockerupper,mudlarks</w:t>
            </w:r>
            <w:proofErr w:type="spellEnd"/>
            <w:proofErr w:type="gramEnd"/>
            <w:r w:rsidR="00B96D82">
              <w:rPr>
                <w:rFonts w:ascii="Times New Roman" w:hAnsi="Times New Roman" w:cs="Times New Roman"/>
              </w:rPr>
              <w:t>,</w:t>
            </w:r>
          </w:p>
        </w:tc>
      </w:tr>
      <w:tr w:rsidR="00D64FD9" w:rsidRPr="003A199A" w14:paraId="62FC0EE1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18816" w14:textId="143822E6" w:rsidR="003A199A" w:rsidRPr="003A199A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is something they want?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7F72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368545BF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BF1A" w14:textId="2AD46652" w:rsidR="003A199A" w:rsidRPr="003A199A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is something they fear?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41D5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4A64D9A4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8129" w14:textId="507A7084" w:rsidR="003A199A" w:rsidRPr="003A199A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are they willing to do to get what they want?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D464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52F1E505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001" w14:textId="77777777" w:rsidR="00D64FD9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luxuries? Conspicuous consumption</w:t>
            </w:r>
          </w:p>
          <w:p w14:paraId="19FE5633" w14:textId="5F70E6FB" w:rsidR="003A199A" w:rsidRPr="003A199A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jewelry,transportation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,horses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B267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D64FD9" w14:paraId="1FB5055E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D539" w14:textId="53D51B56" w:rsidR="003A199A" w:rsidRPr="00D64FD9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How did the world come to be for them?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AE79" w14:textId="77777777" w:rsidR="003A199A" w:rsidRPr="00D64FD9" w:rsidRDefault="003A199A" w:rsidP="007F5AF6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D64FD9" w:rsidRPr="003A199A" w14:paraId="7AFCCC57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9D78" w14:textId="34F3EC97" w:rsidR="003A199A" w:rsidRPr="003A199A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should we act towards one another?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F8E2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50EB4951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286E" w14:textId="7C9E1696" w:rsidR="003A199A" w:rsidRPr="003A199A" w:rsidRDefault="00D64FD9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happens when we die?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E37F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2509CE1B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7B85" w14:textId="499D1686" w:rsidR="003A199A" w:rsidRPr="003A199A" w:rsidRDefault="00724B0A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Behavior: What stimulus causes it? What does the animal’s body do in response to that stimulus? 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03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410AF861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B4AF" w14:textId="2F9410B5" w:rsidR="00724B0A" w:rsidRPr="003A199A" w:rsidRDefault="00724B0A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of this evolution helps the being reproduce? What is the evolutionary history of this behavior?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4D00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5FA94762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72FC" w14:textId="520A04FE" w:rsidR="003A199A" w:rsidRPr="003A199A" w:rsidRDefault="000374A7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primal concern do they have if agriculture is not an option? Where does sustenance come from?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0DE8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0E7F5CB4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6D17" w14:textId="747ABDD6" w:rsidR="003A199A" w:rsidRPr="003A199A" w:rsidRDefault="000374A7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(Where? City): Defensible? Position for Trade Network? Away from Major Powers?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FA2D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  <w:tr w:rsidR="00D64FD9" w:rsidRPr="003A199A" w14:paraId="1D876A0B" w14:textId="77777777" w:rsidTr="00181C6A">
        <w:trPr>
          <w:trHeight w:val="1475"/>
        </w:trPr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1C63" w14:textId="009E4583" w:rsidR="003A199A" w:rsidRPr="003A199A" w:rsidRDefault="00CF3320" w:rsidP="007F5AF6">
            <w:pPr>
              <w:pStyle w:val="Heading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Which resources would propel your civilization through an industrial era? Where would the resources be found?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E83D" w14:textId="77777777" w:rsidR="003A199A" w:rsidRPr="003A199A" w:rsidRDefault="003A199A" w:rsidP="007F5AF6">
            <w:pPr>
              <w:rPr>
                <w:rFonts w:ascii="Times New Roman" w:hAnsi="Times New Roman" w:cs="Times New Roman"/>
              </w:rPr>
            </w:pPr>
          </w:p>
        </w:tc>
      </w:tr>
    </w:tbl>
    <w:p w14:paraId="1D451C25" w14:textId="6CA7A46F" w:rsidR="00595008" w:rsidRPr="003A199A" w:rsidRDefault="00595008" w:rsidP="003A199A">
      <w:pPr>
        <w:rPr>
          <w:rFonts w:ascii="Times New Roman" w:hAnsi="Times New Roman" w:cs="Times New Roman"/>
        </w:rPr>
      </w:pPr>
    </w:p>
    <w:sectPr w:rsidR="00595008" w:rsidRPr="003A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36ABC" w14:textId="77777777" w:rsidR="008D7692" w:rsidRDefault="008D7692" w:rsidP="00E32EEA">
      <w:pPr>
        <w:spacing w:after="0" w:line="240" w:lineRule="auto"/>
      </w:pPr>
      <w:r>
        <w:separator/>
      </w:r>
    </w:p>
  </w:endnote>
  <w:endnote w:type="continuationSeparator" w:id="0">
    <w:p w14:paraId="043011CC" w14:textId="77777777" w:rsidR="008D7692" w:rsidRDefault="008D7692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79D44" w14:textId="77777777" w:rsidR="008D7692" w:rsidRDefault="008D7692" w:rsidP="00E32EEA">
      <w:pPr>
        <w:spacing w:after="0" w:line="240" w:lineRule="auto"/>
      </w:pPr>
      <w:r>
        <w:separator/>
      </w:r>
    </w:p>
  </w:footnote>
  <w:footnote w:type="continuationSeparator" w:id="0">
    <w:p w14:paraId="6AC79131" w14:textId="77777777" w:rsidR="008D7692" w:rsidRDefault="008D7692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9A"/>
    <w:rsid w:val="00002828"/>
    <w:rsid w:val="000213FB"/>
    <w:rsid w:val="0002224B"/>
    <w:rsid w:val="000374A7"/>
    <w:rsid w:val="00131A00"/>
    <w:rsid w:val="001719E8"/>
    <w:rsid w:val="00181C6A"/>
    <w:rsid w:val="00291026"/>
    <w:rsid w:val="003709B3"/>
    <w:rsid w:val="00397814"/>
    <w:rsid w:val="003A199A"/>
    <w:rsid w:val="003C06EB"/>
    <w:rsid w:val="00595008"/>
    <w:rsid w:val="00621ABC"/>
    <w:rsid w:val="006C3412"/>
    <w:rsid w:val="00724B0A"/>
    <w:rsid w:val="00757863"/>
    <w:rsid w:val="00777693"/>
    <w:rsid w:val="007C518F"/>
    <w:rsid w:val="00846283"/>
    <w:rsid w:val="00886B5E"/>
    <w:rsid w:val="008B1194"/>
    <w:rsid w:val="008D1197"/>
    <w:rsid w:val="008D7692"/>
    <w:rsid w:val="00912F48"/>
    <w:rsid w:val="009F6BA9"/>
    <w:rsid w:val="00A15C29"/>
    <w:rsid w:val="00A66E7A"/>
    <w:rsid w:val="00B77A95"/>
    <w:rsid w:val="00B96D82"/>
    <w:rsid w:val="00CF3320"/>
    <w:rsid w:val="00D64FD9"/>
    <w:rsid w:val="00DB2CF4"/>
    <w:rsid w:val="00E32EEA"/>
    <w:rsid w:val="00F05220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6FA08"/>
  <w15:chartTrackingRefBased/>
  <w15:docId w15:val="{834661F2-853D-4F1D-A4BA-BD2C4269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d\AppData\Roaming\Microsoft\Templates\Presentation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</Template>
  <TotalTime>683</TotalTime>
  <Pages>6</Pages>
  <Words>312</Words>
  <Characters>1781</Characters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2020-12-15T00:18:00Z</dcterms:created>
  <dcterms:modified xsi:type="dcterms:W3CDTF">2024-09-19T19:35:00Z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